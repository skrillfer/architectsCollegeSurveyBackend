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1F" w:rsidRDefault="001D452C">
      <w:r>
        <w:t>HOLA MUNDO</w:t>
      </w:r>
      <w:bookmarkStart w:id="0" w:name="_GoBack"/>
      <w:bookmarkEnd w:id="0"/>
    </w:p>
    <w:sectPr w:rsidR="0074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2C"/>
    <w:rsid w:val="001D452C"/>
    <w:rsid w:val="007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2545"/>
  <w15:chartTrackingRefBased/>
  <w15:docId w15:val="{94A915AC-6C9A-4526-9635-4BC9B8836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Ruano</dc:creator>
  <cp:keywords/>
  <dc:description/>
  <cp:lastModifiedBy>Miguel Ruano</cp:lastModifiedBy>
  <cp:revision>1</cp:revision>
  <dcterms:created xsi:type="dcterms:W3CDTF">2020-07-21T23:06:00Z</dcterms:created>
  <dcterms:modified xsi:type="dcterms:W3CDTF">2020-07-21T23:08:00Z</dcterms:modified>
</cp:coreProperties>
</file>